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58729" w14:textId="77777777" w:rsidR="00394A6D" w:rsidRPr="00DF56D5" w:rsidRDefault="00AD2881">
      <w:pPr>
        <w:pStyle w:val="Title"/>
      </w:pPr>
      <w:sdt>
        <w:sdtPr>
          <w:alias w:val="Enter your name:"/>
          <w:tag w:val=""/>
          <w:id w:val="-328297061"/>
          <w:placeholder>
            <w:docPart w:val="6279057876E14FB8B8DDBC6CBD7E9BF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4B757E" w:rsidRPr="00DF56D5">
            <w:t>Jorge Caballero</w:t>
          </w:r>
        </w:sdtContent>
      </w:sdt>
    </w:p>
    <w:p w14:paraId="706BB251" w14:textId="0D1D46CB" w:rsidR="00EC52A5" w:rsidRPr="00785D56" w:rsidRDefault="004B757E" w:rsidP="001275EE">
      <w:r w:rsidRPr="00DF56D5">
        <w:t xml:space="preserve">2059 </w:t>
      </w:r>
      <w:proofErr w:type="spellStart"/>
      <w:r w:rsidRPr="00DF56D5">
        <w:t>Ridgestone</w:t>
      </w:r>
      <w:proofErr w:type="spellEnd"/>
      <w:r w:rsidRPr="00DF56D5">
        <w:t xml:space="preserve"> landing</w:t>
      </w:r>
      <w:r w:rsidR="006566F4" w:rsidRPr="00DF56D5">
        <w:t xml:space="preserve"> SW</w:t>
      </w:r>
      <w:r w:rsidR="00CC75DB" w:rsidRPr="00DF56D5">
        <w:t xml:space="preserve">, </w:t>
      </w:r>
      <w:r w:rsidRPr="00DF56D5">
        <w:t>Marietta, GA 30008</w:t>
      </w:r>
      <w:r w:rsidR="007D00B3" w:rsidRPr="00DF56D5">
        <w:t> | </w:t>
      </w:r>
      <w:r w:rsidRPr="00DF56D5">
        <w:t>(770)-866</w:t>
      </w:r>
      <w:r w:rsidR="00EC52A5" w:rsidRPr="00DF56D5">
        <w:t>-</w:t>
      </w:r>
      <w:r w:rsidRPr="00DF56D5">
        <w:t>4270</w:t>
      </w:r>
      <w:r w:rsidR="007D00B3" w:rsidRPr="00DF56D5">
        <w:t> | </w:t>
      </w:r>
      <w:hyperlink r:id="rId8" w:history="1">
        <w:r w:rsidR="00EC52A5" w:rsidRPr="00DF56D5">
          <w:rPr>
            <w:rStyle w:val="Hyperlink"/>
          </w:rPr>
          <w:t>jorgecab796@gmail.com</w:t>
        </w:r>
      </w:hyperlink>
      <w:r w:rsidR="00DF56D5">
        <w:rPr>
          <w:rStyle w:val="Hyperlink"/>
        </w:rPr>
        <w:t xml:space="preserve"> </w:t>
      </w:r>
      <w:r w:rsidR="00AD2881">
        <w:fldChar w:fldCharType="begin"/>
      </w:r>
      <w:r w:rsidR="00AD2881">
        <w:instrText xml:space="preserve"> HYPERLINK "https://jorgecab796.github.io/" </w:instrText>
      </w:r>
      <w:r w:rsidR="00AD2881">
        <w:fldChar w:fldCharType="separate"/>
      </w:r>
      <w:r w:rsidR="00EC52A5" w:rsidRPr="00DF56D5">
        <w:rPr>
          <w:rStyle w:val="Hyperlink"/>
          <w:u w:val="none"/>
        </w:rPr>
        <w:t>j</w:t>
      </w:r>
      <w:r w:rsidR="00EC52A5" w:rsidRPr="00DF56D5">
        <w:rPr>
          <w:rStyle w:val="Hyperlink"/>
          <w:u w:val="none"/>
        </w:rPr>
        <w:t>o</w:t>
      </w:r>
      <w:r w:rsidR="00EC52A5" w:rsidRPr="00DF56D5">
        <w:rPr>
          <w:rStyle w:val="Hyperlink"/>
          <w:u w:val="none"/>
        </w:rPr>
        <w:t>rgecab796.github.io</w:t>
      </w:r>
      <w:r w:rsidR="00AD2881">
        <w:rPr>
          <w:rStyle w:val="Hyperlink"/>
          <w:u w:val="none"/>
        </w:rPr>
        <w:fldChar w:fldCharType="end"/>
      </w:r>
    </w:p>
    <w:sdt>
      <w:sdtPr>
        <w:alias w:val="Objective:"/>
        <w:tag w:val="Objective:"/>
        <w:id w:val="-736782104"/>
        <w:placeholder>
          <w:docPart w:val="233E0DADED394BAEB64EDFEAAE3B5B8C"/>
        </w:placeholder>
        <w:temporary/>
        <w:showingPlcHdr/>
        <w15:appearance w15:val="hidden"/>
      </w:sdtPr>
      <w:sdtEndPr/>
      <w:sdtContent>
        <w:p w14:paraId="549CFEA1" w14:textId="77777777" w:rsidR="00394A6D" w:rsidRPr="00DF56D5" w:rsidRDefault="007D00B3">
          <w:pPr>
            <w:pStyle w:val="Heading1"/>
          </w:pPr>
          <w:r w:rsidRPr="00DF56D5">
            <w:t>Objective</w:t>
          </w:r>
        </w:p>
      </w:sdtContent>
    </w:sdt>
    <w:p w14:paraId="25E138D6" w14:textId="503EDAA6" w:rsidR="00394A6D" w:rsidRPr="00DF56D5" w:rsidRDefault="004B757E" w:rsidP="00413B2B">
      <w:pPr>
        <w:pStyle w:val="ListBullet"/>
        <w:numPr>
          <w:ilvl w:val="0"/>
          <w:numId w:val="0"/>
        </w:numPr>
        <w:ind w:left="360"/>
      </w:pPr>
      <w:r w:rsidRPr="00DF56D5">
        <w:t xml:space="preserve">To obtain </w:t>
      </w:r>
      <w:r w:rsidR="005A2533">
        <w:t>a position</w:t>
      </w:r>
      <w:r w:rsidRPr="00DF56D5">
        <w:t xml:space="preserve"> in </w:t>
      </w:r>
      <w:r w:rsidR="008F7602" w:rsidRPr="00DF56D5">
        <w:t>the</w:t>
      </w:r>
      <w:r w:rsidRPr="00DF56D5">
        <w:t xml:space="preserve"> </w:t>
      </w:r>
      <w:r w:rsidR="00AF780F" w:rsidRPr="00DF56D5">
        <w:t>C</w:t>
      </w:r>
      <w:r w:rsidRPr="00DF56D5">
        <w:t xml:space="preserve">omputer </w:t>
      </w:r>
      <w:r w:rsidR="00AF780F" w:rsidRPr="00DF56D5">
        <w:t>S</w:t>
      </w:r>
      <w:r w:rsidRPr="00DF56D5">
        <w:t xml:space="preserve">cience </w:t>
      </w:r>
      <w:r w:rsidR="008F7602" w:rsidRPr="00DF56D5">
        <w:t>field with an emphasis in Software Development</w:t>
      </w:r>
      <w:r w:rsidR="00413B2B" w:rsidRPr="00DF56D5">
        <w:t xml:space="preserve"> for front end, back end, or other related sub fields</w:t>
      </w:r>
      <w:r w:rsidR="008F7602" w:rsidRPr="00DF56D5">
        <w:t xml:space="preserve"> where I can utilize my programing skills</w:t>
      </w:r>
      <w:r w:rsidRPr="00DF56D5">
        <w:t xml:space="preserve"> to</w:t>
      </w:r>
      <w:r w:rsidR="008F7602" w:rsidRPr="00DF56D5">
        <w:t xml:space="preserve"> benefit the company as well as</w:t>
      </w:r>
      <w:r w:rsidRPr="00DF56D5">
        <w:t xml:space="preserve"> further my knowledge </w:t>
      </w:r>
      <w:r w:rsidR="008F7602" w:rsidRPr="00DF56D5">
        <w:t>and professional skills</w:t>
      </w:r>
      <w:r w:rsidR="00413B2B" w:rsidRPr="00DF56D5">
        <w:t>.</w:t>
      </w:r>
    </w:p>
    <w:p w14:paraId="6EAE3EA8" w14:textId="64185FF3" w:rsidR="00277497" w:rsidRPr="00DF56D5" w:rsidRDefault="00277497" w:rsidP="004F74C1">
      <w:pPr>
        <w:pStyle w:val="Heading1"/>
        <w:pBdr>
          <w:bottom w:val="single" w:sz="4" w:space="1" w:color="auto"/>
        </w:pBdr>
      </w:pPr>
      <w:r w:rsidRPr="00DF56D5">
        <w:t>Skills, Abilities, and Relevant courses</w:t>
      </w:r>
    </w:p>
    <w:p w14:paraId="6DA87D4A" w14:textId="77777777" w:rsidR="00BE3E2E" w:rsidRPr="00DF56D5" w:rsidRDefault="00BE3E2E">
      <w:pPr>
        <w:pStyle w:val="Heading2"/>
        <w:sectPr w:rsidR="00BE3E2E" w:rsidRPr="00DF56D5" w:rsidSect="004F74C1">
          <w:footerReference w:type="default" r:id="rId9"/>
          <w:pgSz w:w="12240" w:h="15840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</w:p>
    <w:p w14:paraId="20FBFAE4" w14:textId="4D71D250" w:rsidR="00DF56D5" w:rsidRPr="00DF56D5" w:rsidRDefault="00DF56D5" w:rsidP="00DF56D5">
      <w:pPr>
        <w:pStyle w:val="Heading2"/>
      </w:pPr>
      <w:r w:rsidRPr="00DF56D5">
        <w:t>Spoken languages</w:t>
      </w:r>
    </w:p>
    <w:p w14:paraId="7DD4BDCA" w14:textId="396C9961" w:rsidR="00DF56D5" w:rsidRPr="00DF56D5" w:rsidRDefault="00DF56D5" w:rsidP="00DF56D5">
      <w:pPr>
        <w:pStyle w:val="ListBullet"/>
      </w:pPr>
      <w:r w:rsidRPr="00DF56D5">
        <w:t>English</w:t>
      </w:r>
    </w:p>
    <w:p w14:paraId="3F46FA45" w14:textId="76F09D3F" w:rsidR="00DF56D5" w:rsidRPr="00DF56D5" w:rsidRDefault="00DF56D5" w:rsidP="00DF56D5">
      <w:pPr>
        <w:pStyle w:val="ListBullet"/>
      </w:pPr>
      <w:r w:rsidRPr="00DF56D5">
        <w:t>Spanish</w:t>
      </w:r>
    </w:p>
    <w:p w14:paraId="5E1C85B7" w14:textId="4AA1E124" w:rsidR="00277497" w:rsidRPr="00DF56D5" w:rsidRDefault="004B757E">
      <w:pPr>
        <w:pStyle w:val="Heading2"/>
      </w:pPr>
      <w:r w:rsidRPr="00DF56D5">
        <w:t>Programing languages</w:t>
      </w:r>
    </w:p>
    <w:p w14:paraId="16CC2B87" w14:textId="6F91E9D3" w:rsidR="00277497" w:rsidRPr="00DF56D5" w:rsidRDefault="00BE3E2E">
      <w:pPr>
        <w:pStyle w:val="ListBullet"/>
      </w:pPr>
      <w:r w:rsidRPr="00DF56D5">
        <w:t>Java</w:t>
      </w:r>
    </w:p>
    <w:p w14:paraId="4C9C8042" w14:textId="5BABB4B3" w:rsidR="00AF780F" w:rsidRPr="00DF56D5" w:rsidRDefault="00AF780F" w:rsidP="00BE3E2E">
      <w:pPr>
        <w:pStyle w:val="ListBullet"/>
      </w:pPr>
      <w:r w:rsidRPr="00DF56D5">
        <w:t>JavaScript</w:t>
      </w:r>
    </w:p>
    <w:p w14:paraId="5B755D8D" w14:textId="159BE7DD" w:rsidR="00277497" w:rsidRPr="00DF56D5" w:rsidRDefault="006566F4" w:rsidP="006566F4">
      <w:pPr>
        <w:pStyle w:val="Heading2"/>
      </w:pPr>
      <w:r w:rsidRPr="00DF56D5">
        <w:t>Database Systems</w:t>
      </w:r>
    </w:p>
    <w:p w14:paraId="103F2D88" w14:textId="1217C2ED" w:rsidR="00277497" w:rsidRDefault="00BE3E2E" w:rsidP="006566F4">
      <w:pPr>
        <w:pStyle w:val="ListBullet"/>
      </w:pPr>
      <w:r w:rsidRPr="00DF56D5">
        <w:t>MySQL</w:t>
      </w:r>
    </w:p>
    <w:p w14:paraId="349DB47F" w14:textId="188F7378" w:rsidR="005A2533" w:rsidRPr="00DF56D5" w:rsidRDefault="005A2533" w:rsidP="006566F4">
      <w:pPr>
        <w:pStyle w:val="ListBullet"/>
      </w:pPr>
      <w:r>
        <w:t>MongoDB</w:t>
      </w:r>
    </w:p>
    <w:p w14:paraId="0F721C9B" w14:textId="486EF12E" w:rsidR="00BE3E2E" w:rsidRPr="00DF56D5" w:rsidRDefault="00BE3E2E" w:rsidP="00BE3E2E">
      <w:pPr>
        <w:pStyle w:val="Heading2"/>
        <w:rPr>
          <w:rFonts w:asciiTheme="minorHAnsi" w:eastAsiaTheme="minorEastAsia" w:hAnsiTheme="minorHAnsi" w:cstheme="minorBidi"/>
          <w:color w:val="auto"/>
          <w:szCs w:val="22"/>
        </w:rPr>
      </w:pPr>
      <w:r w:rsidRPr="00DF56D5">
        <w:t>Markup Languages</w:t>
      </w:r>
    </w:p>
    <w:p w14:paraId="2F2FCDAA" w14:textId="77777777" w:rsidR="00AF780F" w:rsidRPr="00DF56D5" w:rsidRDefault="00BE3E2E" w:rsidP="00AF780F">
      <w:pPr>
        <w:pStyle w:val="ListBullet"/>
      </w:pPr>
      <w:r w:rsidRPr="00DF56D5">
        <w:t>HTML</w:t>
      </w:r>
    </w:p>
    <w:p w14:paraId="05290DDB" w14:textId="229EB53F" w:rsidR="00AF780F" w:rsidRDefault="00BE3E2E" w:rsidP="00DF56D5">
      <w:pPr>
        <w:pStyle w:val="ListBullet"/>
      </w:pPr>
      <w:r w:rsidRPr="00DF56D5">
        <w:t>CSS</w:t>
      </w:r>
    </w:p>
    <w:p w14:paraId="3D9BE3DD" w14:textId="3B937309" w:rsidR="001275EE" w:rsidRPr="00DF56D5" w:rsidRDefault="001275EE" w:rsidP="001275EE">
      <w:pPr>
        <w:pStyle w:val="ListBullet"/>
        <w:numPr>
          <w:ilvl w:val="1"/>
          <w:numId w:val="14"/>
        </w:numPr>
      </w:pPr>
      <w:r>
        <w:t>Bootstrap</w:t>
      </w:r>
    </w:p>
    <w:p w14:paraId="191606FB" w14:textId="3EBF1599" w:rsidR="00394A6D" w:rsidRPr="00DF56D5" w:rsidRDefault="004B757E">
      <w:pPr>
        <w:pStyle w:val="Heading2"/>
      </w:pPr>
      <w:r w:rsidRPr="00DF56D5">
        <w:t>Operating systems</w:t>
      </w:r>
    </w:p>
    <w:p w14:paraId="3AC6708F" w14:textId="60828D9B" w:rsidR="00BE3E2E" w:rsidRDefault="003859D2" w:rsidP="00BE3E2E">
      <w:pPr>
        <w:pStyle w:val="ListBullet"/>
      </w:pPr>
      <w:r>
        <w:t>Windows</w:t>
      </w:r>
    </w:p>
    <w:p w14:paraId="347E9C4A" w14:textId="03003860" w:rsidR="003859D2" w:rsidRPr="00DF56D5" w:rsidRDefault="003859D2" w:rsidP="003859D2">
      <w:pPr>
        <w:pStyle w:val="ListBullet"/>
      </w:pPr>
      <w:r>
        <w:t>MacOS</w:t>
      </w:r>
      <w:bookmarkStart w:id="0" w:name="_GoBack"/>
      <w:bookmarkEnd w:id="0"/>
    </w:p>
    <w:sdt>
      <w:sdtPr>
        <w:alias w:val="Communication:"/>
        <w:tag w:val="Communication:"/>
        <w:id w:val="1408421060"/>
        <w:placeholder>
          <w:docPart w:val="CCFBA211ED07442791618509876DB460"/>
        </w:placeholder>
        <w:temporary/>
        <w:showingPlcHdr/>
        <w15:appearance w15:val="hidden"/>
      </w:sdtPr>
      <w:sdtEndPr/>
      <w:sdtContent>
        <w:p w14:paraId="63E900D9" w14:textId="77777777" w:rsidR="00394A6D" w:rsidRPr="00DF56D5" w:rsidRDefault="007D00B3">
          <w:pPr>
            <w:pStyle w:val="Heading2"/>
          </w:pPr>
          <w:r w:rsidRPr="00DF56D5">
            <w:t>Communication</w:t>
          </w:r>
        </w:p>
      </w:sdtContent>
    </w:sdt>
    <w:p w14:paraId="7CD27200" w14:textId="77777777" w:rsidR="004B757E" w:rsidRPr="00DF56D5" w:rsidRDefault="004B757E">
      <w:pPr>
        <w:pStyle w:val="ListBullet"/>
      </w:pPr>
      <w:r w:rsidRPr="00DF56D5">
        <w:t>Interpersonal Savvy</w:t>
      </w:r>
    </w:p>
    <w:p w14:paraId="72DF5424" w14:textId="4ED19698" w:rsidR="004F74C1" w:rsidRPr="001275EE" w:rsidRDefault="004B757E" w:rsidP="001275EE">
      <w:pPr>
        <w:pStyle w:val="ListBullet"/>
        <w:sectPr w:rsidR="004F74C1" w:rsidRPr="001275EE" w:rsidSect="004F74C1">
          <w:type w:val="continuous"/>
          <w:pgSz w:w="12240" w:h="15840"/>
          <w:pgMar w:top="1008" w:right="1008" w:bottom="1152" w:left="1008" w:header="576" w:footer="576" w:gutter="0"/>
          <w:pgNumType w:start="1"/>
          <w:cols w:num="2" w:space="720"/>
          <w:titlePg/>
          <w:docGrid w:linePitch="360"/>
        </w:sectPr>
      </w:pPr>
      <w:r w:rsidRPr="00DF56D5">
        <w:t>Able to communicate effectively and clearly</w:t>
      </w:r>
    </w:p>
    <w:p w14:paraId="0211EDB4" w14:textId="69F7001F" w:rsidR="00357AC9" w:rsidRDefault="00AD2881" w:rsidP="001275EE">
      <w:pPr>
        <w:pStyle w:val="Heading1"/>
        <w:pBdr>
          <w:bottom w:val="single" w:sz="4" w:space="1" w:color="auto"/>
        </w:pBdr>
        <w:tabs>
          <w:tab w:val="left" w:pos="1778"/>
        </w:tabs>
      </w:pPr>
      <w:sdt>
        <w:sdtPr>
          <w:alias w:val="Education:"/>
          <w:tag w:val="Education:"/>
          <w:id w:val="1513793667"/>
          <w:placeholder>
            <w:docPart w:val="2EF71C9E07F13D428A873456A1850FFC"/>
          </w:placeholder>
          <w:temporary/>
          <w:showingPlcHdr/>
          <w15:appearance w15:val="hidden"/>
        </w:sdtPr>
        <w:sdtEndPr/>
        <w:sdtContent>
          <w:r w:rsidR="004F74C1" w:rsidRPr="00DF56D5">
            <w:t>Education</w:t>
          </w:r>
        </w:sdtContent>
      </w:sdt>
      <w:r w:rsidR="001275EE">
        <w:t xml:space="preserve"> </w:t>
      </w:r>
    </w:p>
    <w:p w14:paraId="1F5A697D" w14:textId="77777777" w:rsidR="0081597D" w:rsidRPr="00DF56D5" w:rsidRDefault="0081597D" w:rsidP="0081597D">
      <w:pPr>
        <w:pStyle w:val="Heading2"/>
      </w:pPr>
      <w:r w:rsidRPr="00DF56D5">
        <w:t>KEnnesaw State University</w:t>
      </w:r>
    </w:p>
    <w:p w14:paraId="6E17BA7E" w14:textId="4BAAE5B4" w:rsidR="0081597D" w:rsidRDefault="0081597D" w:rsidP="004F74C1">
      <w:pPr>
        <w:pStyle w:val="ListBullet"/>
      </w:pPr>
      <w:r w:rsidRPr="00DF56D5">
        <w:t>Bachelor of Science in Computer Science (May 2021)</w:t>
      </w:r>
    </w:p>
    <w:p w14:paraId="309AC7E1" w14:textId="06EDDBD9" w:rsidR="005A2533" w:rsidRDefault="005A2533" w:rsidP="004F74C1">
      <w:pPr>
        <w:pStyle w:val="Heading2"/>
      </w:pPr>
      <w:r>
        <w:t>Georiga Highlands College</w:t>
      </w:r>
    </w:p>
    <w:p w14:paraId="63071534" w14:textId="575C7C42" w:rsidR="005A2533" w:rsidRDefault="005A2533" w:rsidP="005A2533">
      <w:pPr>
        <w:pStyle w:val="ListBullet"/>
      </w:pPr>
      <w:r>
        <w:t>Associate of Science in Computer Science (May 2019)</w:t>
      </w:r>
    </w:p>
    <w:p w14:paraId="6C5AFFBD" w14:textId="18686C48" w:rsidR="004F74C1" w:rsidRPr="00DF56D5" w:rsidRDefault="00AD2881" w:rsidP="001275EE">
      <w:pPr>
        <w:pStyle w:val="Heading1"/>
        <w:pBdr>
          <w:bottom w:val="single" w:sz="4" w:space="1" w:color="auto"/>
        </w:pBdr>
      </w:pPr>
      <w:sdt>
        <w:sdtPr>
          <w:alias w:val="Experience:"/>
          <w:tag w:val="Experience:"/>
          <w:id w:val="1605532972"/>
          <w:placeholder>
            <w:docPart w:val="62D5F7EEE15E9D47B94673A8B2EA1067"/>
          </w:placeholder>
          <w:temporary/>
          <w:showingPlcHdr/>
          <w15:appearance w15:val="hidden"/>
        </w:sdtPr>
        <w:sdtEndPr/>
        <w:sdtContent>
          <w:r w:rsidR="004F74C1" w:rsidRPr="00DF56D5">
            <w:t>Experience</w:t>
          </w:r>
        </w:sdtContent>
      </w:sdt>
    </w:p>
    <w:p w14:paraId="35FB90FD" w14:textId="77777777" w:rsidR="005A2533" w:rsidRPr="00DF56D5" w:rsidRDefault="005A2533" w:rsidP="005A2533">
      <w:pPr>
        <w:pStyle w:val="Heading2"/>
      </w:pPr>
      <w:r w:rsidRPr="00DF56D5">
        <w:t>Teaching assistant | College of Computer Science | August 2018 – December 2018</w:t>
      </w:r>
    </w:p>
    <w:p w14:paraId="0EF5FE2C" w14:textId="77777777" w:rsidR="005A2533" w:rsidRPr="00DF56D5" w:rsidRDefault="005A2533" w:rsidP="005A2533">
      <w:pPr>
        <w:pStyle w:val="ListBullet"/>
      </w:pPr>
      <w:r w:rsidRPr="00DF56D5">
        <w:t xml:space="preserve">Conducting recitation and teaching </w:t>
      </w:r>
      <w:proofErr w:type="gramStart"/>
      <w:r w:rsidRPr="00DF56D5">
        <w:t>students</w:t>
      </w:r>
      <w:proofErr w:type="gramEnd"/>
      <w:r w:rsidRPr="00DF56D5">
        <w:t xml:space="preserve"> fundamental concepts of Object-Oriented languages.</w:t>
      </w:r>
    </w:p>
    <w:p w14:paraId="1E3C7099" w14:textId="20DBEC32" w:rsidR="005A2533" w:rsidRDefault="005A2533" w:rsidP="004F74C1">
      <w:pPr>
        <w:pStyle w:val="ListBullet"/>
      </w:pPr>
      <w:r w:rsidRPr="00DF56D5">
        <w:t>Small study group of 5 students, including myself, met on a weekly basis.</w:t>
      </w:r>
    </w:p>
    <w:p w14:paraId="7A11D4D1" w14:textId="6B79AD55" w:rsidR="004F74C1" w:rsidRPr="00DF56D5" w:rsidRDefault="004F74C1" w:rsidP="004F74C1">
      <w:pPr>
        <w:pStyle w:val="Heading2"/>
      </w:pPr>
      <w:r w:rsidRPr="00DF56D5">
        <w:t>Barista | Starbucks | August 2016 – current</w:t>
      </w:r>
    </w:p>
    <w:p w14:paraId="191E4A24" w14:textId="77777777" w:rsidR="004F74C1" w:rsidRPr="00DF56D5" w:rsidRDefault="004F74C1" w:rsidP="004F74C1">
      <w:pPr>
        <w:pStyle w:val="ListBullet"/>
      </w:pPr>
      <w:r w:rsidRPr="00DF56D5">
        <w:t>Interperso</w:t>
      </w:r>
      <w:r>
        <w:t>nal</w:t>
      </w:r>
      <w:r w:rsidRPr="00DF56D5">
        <w:t xml:space="preserve"> skills</w:t>
      </w:r>
    </w:p>
    <w:p w14:paraId="170D9D2D" w14:textId="7D2BA7FA" w:rsidR="004F74C1" w:rsidRPr="001275EE" w:rsidRDefault="001275EE" w:rsidP="001275EE">
      <w:pPr>
        <w:pStyle w:val="ListBullet"/>
      </w:pPr>
      <w:r>
        <w:t xml:space="preserve">Composure in </w:t>
      </w:r>
      <w:r w:rsidR="004F74C1" w:rsidRPr="00DF56D5">
        <w:t>Fast paced environment</w:t>
      </w:r>
      <w:r>
        <w:t>.</w:t>
      </w:r>
    </w:p>
    <w:sectPr w:rsidR="004F74C1" w:rsidRPr="001275EE" w:rsidSect="004F74C1">
      <w:type w:val="continuous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55B2C" w14:textId="77777777" w:rsidR="00AD2881" w:rsidRDefault="00AD2881">
      <w:pPr>
        <w:spacing w:after="0"/>
      </w:pPr>
      <w:r>
        <w:separator/>
      </w:r>
    </w:p>
  </w:endnote>
  <w:endnote w:type="continuationSeparator" w:id="0">
    <w:p w14:paraId="7F743077" w14:textId="77777777" w:rsidR="00AD2881" w:rsidRDefault="00AD2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1F7D9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32858" w14:textId="77777777" w:rsidR="00AD2881" w:rsidRDefault="00AD2881">
      <w:pPr>
        <w:spacing w:after="0"/>
      </w:pPr>
      <w:r>
        <w:separator/>
      </w:r>
    </w:p>
  </w:footnote>
  <w:footnote w:type="continuationSeparator" w:id="0">
    <w:p w14:paraId="1BFC236E" w14:textId="77777777" w:rsidR="00AD2881" w:rsidRDefault="00AD2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F8549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1CD5FB1"/>
    <w:multiLevelType w:val="hybridMultilevel"/>
    <w:tmpl w:val="9EFC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7E"/>
    <w:rsid w:val="00051C87"/>
    <w:rsid w:val="000C14CB"/>
    <w:rsid w:val="001275EE"/>
    <w:rsid w:val="00142037"/>
    <w:rsid w:val="001E5A71"/>
    <w:rsid w:val="00263037"/>
    <w:rsid w:val="00277497"/>
    <w:rsid w:val="0028060A"/>
    <w:rsid w:val="002D5CBF"/>
    <w:rsid w:val="0031674B"/>
    <w:rsid w:val="00357AC9"/>
    <w:rsid w:val="00374627"/>
    <w:rsid w:val="003859D2"/>
    <w:rsid w:val="00394A6D"/>
    <w:rsid w:val="003A3184"/>
    <w:rsid w:val="003B46DC"/>
    <w:rsid w:val="003E2830"/>
    <w:rsid w:val="003F19B9"/>
    <w:rsid w:val="003F3DD6"/>
    <w:rsid w:val="00413B2B"/>
    <w:rsid w:val="0044198E"/>
    <w:rsid w:val="004476A1"/>
    <w:rsid w:val="00463865"/>
    <w:rsid w:val="00475724"/>
    <w:rsid w:val="004B757E"/>
    <w:rsid w:val="004F74C1"/>
    <w:rsid w:val="005114E7"/>
    <w:rsid w:val="005A2533"/>
    <w:rsid w:val="005E5E55"/>
    <w:rsid w:val="00616068"/>
    <w:rsid w:val="006566F4"/>
    <w:rsid w:val="00694E6A"/>
    <w:rsid w:val="006E401C"/>
    <w:rsid w:val="006E6557"/>
    <w:rsid w:val="0077621B"/>
    <w:rsid w:val="00785D56"/>
    <w:rsid w:val="007963CE"/>
    <w:rsid w:val="007B6F45"/>
    <w:rsid w:val="007D00B3"/>
    <w:rsid w:val="007E24A5"/>
    <w:rsid w:val="0081597D"/>
    <w:rsid w:val="008916B6"/>
    <w:rsid w:val="008E10EB"/>
    <w:rsid w:val="008F7602"/>
    <w:rsid w:val="009672B1"/>
    <w:rsid w:val="009763C8"/>
    <w:rsid w:val="009C0D72"/>
    <w:rsid w:val="00A32A8D"/>
    <w:rsid w:val="00A8131A"/>
    <w:rsid w:val="00A9177B"/>
    <w:rsid w:val="00AD2881"/>
    <w:rsid w:val="00AE4D4B"/>
    <w:rsid w:val="00AF780F"/>
    <w:rsid w:val="00B06D58"/>
    <w:rsid w:val="00B769EE"/>
    <w:rsid w:val="00BE3E2E"/>
    <w:rsid w:val="00C53FFC"/>
    <w:rsid w:val="00C57E43"/>
    <w:rsid w:val="00C72B59"/>
    <w:rsid w:val="00CC75DB"/>
    <w:rsid w:val="00D33143"/>
    <w:rsid w:val="00D56207"/>
    <w:rsid w:val="00D765AF"/>
    <w:rsid w:val="00DD4208"/>
    <w:rsid w:val="00DF56D5"/>
    <w:rsid w:val="00E07399"/>
    <w:rsid w:val="00EA2B92"/>
    <w:rsid w:val="00EC52A5"/>
    <w:rsid w:val="00FE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06CFE"/>
  <w15:chartTrackingRefBased/>
  <w15:docId w15:val="{04B43178-2DC9-4E46-96F6-8E2DD1CC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gecab79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org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79057876E14FB8B8DDBC6CBD7E9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D8210-0ACE-4BE1-9D74-2B991B5C414E}"/>
      </w:docPartPr>
      <w:docPartBody>
        <w:p w:rsidR="00433554" w:rsidRDefault="00E72A0C">
          <w:pPr>
            <w:pStyle w:val="6279057876E14FB8B8DDBC6CBD7E9BF1"/>
          </w:pPr>
          <w:r>
            <w:t>Your Name</w:t>
          </w:r>
        </w:p>
      </w:docPartBody>
    </w:docPart>
    <w:docPart>
      <w:docPartPr>
        <w:name w:val="233E0DADED394BAEB64EDFEAAE3B5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C8F9B-76F2-406A-8A88-F7F7DAF3CD30}"/>
      </w:docPartPr>
      <w:docPartBody>
        <w:p w:rsidR="00433554" w:rsidRDefault="00E72A0C">
          <w:pPr>
            <w:pStyle w:val="233E0DADED394BAEB64EDFEAAE3B5B8C"/>
          </w:pPr>
          <w:r>
            <w:t>Objective</w:t>
          </w:r>
        </w:p>
      </w:docPartBody>
    </w:docPart>
    <w:docPart>
      <w:docPartPr>
        <w:name w:val="CCFBA211ED07442791618509876DB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D87C6-66AC-4B32-A675-0FB6BFD05DAB}"/>
      </w:docPartPr>
      <w:docPartBody>
        <w:p w:rsidR="00433554" w:rsidRDefault="00E72A0C">
          <w:pPr>
            <w:pStyle w:val="CCFBA211ED07442791618509876DB460"/>
          </w:pPr>
          <w:r>
            <w:t>Communication</w:t>
          </w:r>
        </w:p>
      </w:docPartBody>
    </w:docPart>
    <w:docPart>
      <w:docPartPr>
        <w:name w:val="2EF71C9E07F13D428A873456A1850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C07CB-EB75-4843-84DA-84B3AE4F3017}"/>
      </w:docPartPr>
      <w:docPartBody>
        <w:p w:rsidR="00DD5237" w:rsidRDefault="00AD30B4" w:rsidP="00AD30B4">
          <w:pPr>
            <w:pStyle w:val="2EF71C9E07F13D428A873456A1850FFC"/>
          </w:pPr>
          <w:r>
            <w:t>Education</w:t>
          </w:r>
        </w:p>
      </w:docPartBody>
    </w:docPart>
    <w:docPart>
      <w:docPartPr>
        <w:name w:val="62D5F7EEE15E9D47B94673A8B2EA1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D03FF-3323-6844-9C9F-15C4FF44F86D}"/>
      </w:docPartPr>
      <w:docPartBody>
        <w:p w:rsidR="00DD5237" w:rsidRDefault="00AD30B4" w:rsidP="00AD30B4">
          <w:pPr>
            <w:pStyle w:val="62D5F7EEE15E9D47B94673A8B2EA106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66AEB"/>
    <w:rsid w:val="001362F8"/>
    <w:rsid w:val="00152153"/>
    <w:rsid w:val="003038C5"/>
    <w:rsid w:val="003230B7"/>
    <w:rsid w:val="003B2F4B"/>
    <w:rsid w:val="0043225D"/>
    <w:rsid w:val="00433554"/>
    <w:rsid w:val="00693610"/>
    <w:rsid w:val="006A7182"/>
    <w:rsid w:val="00743424"/>
    <w:rsid w:val="00780A23"/>
    <w:rsid w:val="008771CD"/>
    <w:rsid w:val="009B24BD"/>
    <w:rsid w:val="00AD30B4"/>
    <w:rsid w:val="00BC3B5E"/>
    <w:rsid w:val="00C71E01"/>
    <w:rsid w:val="00D029D9"/>
    <w:rsid w:val="00DC3E08"/>
    <w:rsid w:val="00DD5237"/>
    <w:rsid w:val="00E7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79057876E14FB8B8DDBC6CBD7E9BF1">
    <w:name w:val="6279057876E14FB8B8DDBC6CBD7E9BF1"/>
  </w:style>
  <w:style w:type="paragraph" w:customStyle="1" w:styleId="6543EF11D1EC4BA8AAA9DC1693E2FFA0">
    <w:name w:val="6543EF11D1EC4BA8AAA9DC1693E2FFA0"/>
  </w:style>
  <w:style w:type="paragraph" w:customStyle="1" w:styleId="8A67E3EFDCAD428FA88CDDD960A58D4A">
    <w:name w:val="8A67E3EFDCAD428FA88CDDD960A58D4A"/>
  </w:style>
  <w:style w:type="paragraph" w:customStyle="1" w:styleId="D972EA0A25AC45D8978C62D96B31A0F4">
    <w:name w:val="D972EA0A25AC45D8978C62D96B31A0F4"/>
  </w:style>
  <w:style w:type="paragraph" w:customStyle="1" w:styleId="021FA15A652D44E4A7E574046D42FDB5">
    <w:name w:val="021FA15A652D44E4A7E574046D42FDB5"/>
  </w:style>
  <w:style w:type="paragraph" w:customStyle="1" w:styleId="233E0DADED394BAEB64EDFEAAE3B5B8C">
    <w:name w:val="233E0DADED394BAEB64EDFEAAE3B5B8C"/>
  </w:style>
  <w:style w:type="paragraph" w:customStyle="1" w:styleId="66D9E2C36A9C4606B0A55E8245A242E2">
    <w:name w:val="66D9E2C36A9C4606B0A55E8245A242E2"/>
  </w:style>
  <w:style w:type="paragraph" w:customStyle="1" w:styleId="4925896647C544199640ADEC11FAA715">
    <w:name w:val="4925896647C544199640ADEC11FAA715"/>
  </w:style>
  <w:style w:type="paragraph" w:customStyle="1" w:styleId="D1A2297D5DFA4E958BFEC32CFE33A683">
    <w:name w:val="D1A2297D5DFA4E958BFEC32CFE33A683"/>
  </w:style>
  <w:style w:type="paragraph" w:customStyle="1" w:styleId="91F0A440CFCD457F949220B63BB3A87C">
    <w:name w:val="91F0A440CFCD457F949220B63BB3A87C"/>
  </w:style>
  <w:style w:type="paragraph" w:customStyle="1" w:styleId="34B8134F583F4667BDF07BFC2B7148F2">
    <w:name w:val="34B8134F583F4667BDF07BFC2B7148F2"/>
  </w:style>
  <w:style w:type="paragraph" w:customStyle="1" w:styleId="6B43CF64F0644733B7B59BC79593E7AE">
    <w:name w:val="6B43CF64F0644733B7B59BC79593E7AE"/>
  </w:style>
  <w:style w:type="paragraph" w:customStyle="1" w:styleId="E0C1A5DF331D45C182AAE87744E7FE30">
    <w:name w:val="E0C1A5DF331D45C182AAE87744E7FE30"/>
  </w:style>
  <w:style w:type="paragraph" w:customStyle="1" w:styleId="01658FFCF0A54A3792C4A8F4AF1E1E0F">
    <w:name w:val="01658FFCF0A54A3792C4A8F4AF1E1E0F"/>
  </w:style>
  <w:style w:type="paragraph" w:customStyle="1" w:styleId="AC924DDE8993417DB6435CC679B5FE51">
    <w:name w:val="AC924DDE8993417DB6435CC679B5FE51"/>
  </w:style>
  <w:style w:type="paragraph" w:customStyle="1" w:styleId="4103A62DF86F4F4DA8F8DFD17CDBB02F">
    <w:name w:val="4103A62DF86F4F4DA8F8DFD17CDBB02F"/>
  </w:style>
  <w:style w:type="paragraph" w:customStyle="1" w:styleId="1ECA26D1F9584884B7830535C87CE854">
    <w:name w:val="1ECA26D1F9584884B7830535C87CE854"/>
  </w:style>
  <w:style w:type="paragraph" w:customStyle="1" w:styleId="CD7009E3209E44779830FDC938EE12BE">
    <w:name w:val="CD7009E3209E44779830FDC938EE12BE"/>
  </w:style>
  <w:style w:type="paragraph" w:customStyle="1" w:styleId="CF9FBCD1C63F41F1A0B7ECA47BC2F5EF">
    <w:name w:val="CF9FBCD1C63F41F1A0B7ECA47BC2F5EF"/>
  </w:style>
  <w:style w:type="paragraph" w:customStyle="1" w:styleId="D24074F8D35F42EEBC28E964FB2F3C86">
    <w:name w:val="D24074F8D35F42EEBC28E964FB2F3C86"/>
  </w:style>
  <w:style w:type="paragraph" w:customStyle="1" w:styleId="CD3D7406D7CF47A5BEEF98BC8EEEF1E2">
    <w:name w:val="CD3D7406D7CF47A5BEEF98BC8EEEF1E2"/>
  </w:style>
  <w:style w:type="paragraph" w:customStyle="1" w:styleId="45DA81DEF663457DB0D6A6E71300B288">
    <w:name w:val="45DA81DEF663457DB0D6A6E71300B288"/>
  </w:style>
  <w:style w:type="paragraph" w:customStyle="1" w:styleId="3789A7FCABB14989879EB1827D73D319">
    <w:name w:val="3789A7FCABB14989879EB1827D73D319"/>
  </w:style>
  <w:style w:type="paragraph" w:customStyle="1" w:styleId="EAA70CB9D39B4DD1A882551B1E470731">
    <w:name w:val="EAA70CB9D39B4DD1A882551B1E470731"/>
  </w:style>
  <w:style w:type="paragraph" w:customStyle="1" w:styleId="CCFBA211ED07442791618509876DB460">
    <w:name w:val="CCFBA211ED07442791618509876DB460"/>
  </w:style>
  <w:style w:type="paragraph" w:customStyle="1" w:styleId="34A0BDA023DA458E8595B971817E2CF2">
    <w:name w:val="34A0BDA023DA458E8595B971817E2CF2"/>
  </w:style>
  <w:style w:type="paragraph" w:customStyle="1" w:styleId="1F0225B90A6C41448DB0340C5796B691">
    <w:name w:val="1F0225B90A6C41448DB0340C5796B691"/>
  </w:style>
  <w:style w:type="paragraph" w:customStyle="1" w:styleId="463B7B9245874FFB9D3A0AB7A0A9E052">
    <w:name w:val="463B7B9245874FFB9D3A0AB7A0A9E052"/>
  </w:style>
  <w:style w:type="paragraph" w:customStyle="1" w:styleId="9BEDA43AE4AA4C08BF72554FAF8EBC42">
    <w:name w:val="9BEDA43AE4AA4C08BF72554FAF8EBC42"/>
  </w:style>
  <w:style w:type="paragraph" w:customStyle="1" w:styleId="2B74A89DB28F4FAEA7FFD160EBA09559">
    <w:name w:val="2B74A89DB28F4FAEA7FFD160EBA09559"/>
  </w:style>
  <w:style w:type="paragraph" w:customStyle="1" w:styleId="07898DBE9B2E4008AEB4B368E2BF5FE5">
    <w:name w:val="07898DBE9B2E4008AEB4B368E2BF5FE5"/>
  </w:style>
  <w:style w:type="paragraph" w:customStyle="1" w:styleId="E3E7FF3709CC4B369C515B10936C79EE">
    <w:name w:val="E3E7FF3709CC4B369C515B10936C79EE"/>
  </w:style>
  <w:style w:type="paragraph" w:customStyle="1" w:styleId="89F8DC72D7BB40E0BD076607B94FB2EB">
    <w:name w:val="89F8DC72D7BB40E0BD076607B94FB2EB"/>
  </w:style>
  <w:style w:type="paragraph" w:customStyle="1" w:styleId="9892B1C56A5844F09B8ECC16CDFDDBE5">
    <w:name w:val="9892B1C56A5844F09B8ECC16CDFDDBE5"/>
  </w:style>
  <w:style w:type="paragraph" w:customStyle="1" w:styleId="050DD63D344E4875BDBB62240E7AC617">
    <w:name w:val="050DD63D344E4875BDBB62240E7AC617"/>
  </w:style>
  <w:style w:type="paragraph" w:customStyle="1" w:styleId="F6B8AB95621B45EFAE7C05588FF11D32">
    <w:name w:val="F6B8AB95621B45EFAE7C05588FF11D32"/>
  </w:style>
  <w:style w:type="paragraph" w:customStyle="1" w:styleId="6EF8F2B9D4C04C52A2D94C62C5497073">
    <w:name w:val="6EF8F2B9D4C04C52A2D94C62C5497073"/>
    <w:rsid w:val="00C71E01"/>
  </w:style>
  <w:style w:type="paragraph" w:customStyle="1" w:styleId="F363FD28A13445E7BC550578408A854F">
    <w:name w:val="F363FD28A13445E7BC550578408A854F"/>
    <w:rsid w:val="00C71E01"/>
  </w:style>
  <w:style w:type="paragraph" w:customStyle="1" w:styleId="3596A8494A7C44CB8BDA3FB6B71B9B12">
    <w:name w:val="3596A8494A7C44CB8BDA3FB6B71B9B12"/>
    <w:rsid w:val="00C71E01"/>
  </w:style>
  <w:style w:type="paragraph" w:customStyle="1" w:styleId="0C8B28D9B2944FFF830694FCAF5D5289">
    <w:name w:val="0C8B28D9B2944FFF830694FCAF5D5289"/>
    <w:rsid w:val="00C71E01"/>
  </w:style>
  <w:style w:type="paragraph" w:customStyle="1" w:styleId="0F2A9BBC8C094D37B70431EE5F03A8D6">
    <w:name w:val="0F2A9BBC8C094D37B70431EE5F03A8D6"/>
    <w:rsid w:val="00C71E01"/>
  </w:style>
  <w:style w:type="paragraph" w:customStyle="1" w:styleId="35183B48CC2E4DF0AFB6637C87624EAD">
    <w:name w:val="35183B48CC2E4DF0AFB6637C87624EAD"/>
    <w:rsid w:val="00C71E01"/>
  </w:style>
  <w:style w:type="paragraph" w:customStyle="1" w:styleId="5AD2EE0368FA4300A7C73BF73C71C719">
    <w:name w:val="5AD2EE0368FA4300A7C73BF73C71C719"/>
    <w:rsid w:val="00C71E01"/>
  </w:style>
  <w:style w:type="paragraph" w:customStyle="1" w:styleId="F4DC882949EF4715B6C51BF4FCBC103F">
    <w:name w:val="F4DC882949EF4715B6C51BF4FCBC103F"/>
    <w:rsid w:val="00C71E01"/>
  </w:style>
  <w:style w:type="paragraph" w:customStyle="1" w:styleId="864A9C692CD84CE595737F8B727A50C8">
    <w:name w:val="864A9C692CD84CE595737F8B727A50C8"/>
    <w:rsid w:val="00C71E01"/>
  </w:style>
  <w:style w:type="paragraph" w:customStyle="1" w:styleId="EBAF0AE6DD7641F0926D21E472BB0301">
    <w:name w:val="EBAF0AE6DD7641F0926D21E472BB0301"/>
    <w:rsid w:val="0043225D"/>
  </w:style>
  <w:style w:type="paragraph" w:customStyle="1" w:styleId="DED77E17CFF9411C87FF6EA7C18680FF">
    <w:name w:val="DED77E17CFF9411C87FF6EA7C18680FF"/>
    <w:rsid w:val="0043225D"/>
  </w:style>
  <w:style w:type="paragraph" w:customStyle="1" w:styleId="6662B12F7EE1417DBDC38E15BE9C4811">
    <w:name w:val="6662B12F7EE1417DBDC38E15BE9C4811"/>
    <w:rsid w:val="001362F8"/>
  </w:style>
  <w:style w:type="paragraph" w:customStyle="1" w:styleId="2EF71C9E07F13D428A873456A1850FFC">
    <w:name w:val="2EF71C9E07F13D428A873456A1850FFC"/>
    <w:rsid w:val="00AD30B4"/>
    <w:pPr>
      <w:spacing w:after="0" w:line="240" w:lineRule="auto"/>
    </w:pPr>
    <w:rPr>
      <w:sz w:val="24"/>
      <w:szCs w:val="24"/>
    </w:rPr>
  </w:style>
  <w:style w:type="paragraph" w:customStyle="1" w:styleId="62D5F7EEE15E9D47B94673A8B2EA1067">
    <w:name w:val="62D5F7EEE15E9D47B94673A8B2EA1067"/>
    <w:rsid w:val="00AD30B4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BD925D-C3AE-1742-B5AD-49DF3EFD2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C:\Users\jorge\AppData\Roaming\Microsoft\Templates\Functional resume.dotx</Template>
  <TotalTime>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Caballero</dc:creator>
  <cp:keywords/>
  <dc:description>Jorge Caballero</dc:description>
  <cp:lastModifiedBy>Jorge Caballero</cp:lastModifiedBy>
  <cp:revision>3</cp:revision>
  <dcterms:created xsi:type="dcterms:W3CDTF">2020-01-04T19:35:00Z</dcterms:created>
  <dcterms:modified xsi:type="dcterms:W3CDTF">2020-01-04T20:05:00Z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